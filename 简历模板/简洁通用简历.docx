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706393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7702550</wp:posOffset>
                </wp:positionV>
                <wp:extent cx="147955" cy="147955"/>
                <wp:effectExtent l="0" t="0" r="4445" b="44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5pt;margin-top:606.5pt;height:11.65pt;width:11.65pt;z-index:257063936;v-text-anchor:middle;mso-width-relative:page;mso-height-relative:page;" fillcolor="#595959 [2109]" filled="t" stroked="f" coordsize="21600,21600" o:gfxdata="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/gqortoAAAANAQAADwAAAAAAAAABACAAAAAiAAAAZHJzL2Rvd25yZXYueG1sUEsBAhQAFAAAAAgA&#10;h07iQKEOP65cAgAAoQ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6057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3923665</wp:posOffset>
                </wp:positionV>
                <wp:extent cx="147955" cy="147955"/>
                <wp:effectExtent l="0" t="0" r="4445" b="44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5pt;margin-top:308.95pt;height:11.65pt;width:11.65pt;z-index:254360576;v-text-anchor:middle;mso-width-relative:page;mso-height-relative:page;" fillcolor="#595959 [2109]" filled="t" stroked="f" coordsize="21600,21600" o:gfxdata="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DwoRHbAAAACwEAAA8AAAAAAAAAAQAgAAAAIgAAAGRycy9kb3ducmV2LnhtbFBLAQIUABQAAAAI&#10;AIdO4kDru/zHXAIAAKEEAAAOAAAAAAAAAAEAIAAAACo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0889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1806575</wp:posOffset>
                </wp:positionV>
                <wp:extent cx="147955" cy="147955"/>
                <wp:effectExtent l="0" t="0" r="4445" b="44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5pt;margin-top:142.25pt;height:11.65pt;width:11.65pt;z-index:253008896;v-text-anchor:middle;mso-width-relative:page;mso-height-relative:page;" fillcolor="#595959 [2109]" filled="t" stroked="f" coordsize="21600,21600" o:gfxdata="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WEpydoAAAALAQAADwAAAAAAAAABACAAAAAiAAAAZHJzL2Rvd25yZXYueG1sUEsBAhQAFAAAAAgA&#10;h07iQDVkuH1cAgAAoQQAAA4AAAAAAAAAAQAgAAAAKQ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-161925</wp:posOffset>
                </wp:positionV>
                <wp:extent cx="147955" cy="147955"/>
                <wp:effectExtent l="0" t="0" r="4445" b="44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1815" y="798195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5pt;margin-top:-12.75pt;height:11.65pt;width:11.65pt;z-index:252333056;v-text-anchor:middle;mso-width-relative:page;mso-height-relative:page;" fillcolor="#595959 [2109]" filled="t" stroked="f" coordsize="21600,21600" o:gfxdata="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XWYWdkAAAAKAQAADwAAAAAAAAABACAAAAAiAAAAZHJzL2Rvd25yZXYueG1s&#10;UEsBAhQAFAAAAAgAh07iQFl2fl5pAgAArAQAAA4AAAAAAAAAAQAgAAAAKAEAAGRycy9lMm9Eb2Mu&#10;eG1sUEsFBgAAAAAGAAYAWQEAAAM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-1016635</wp:posOffset>
                </wp:positionV>
                <wp:extent cx="0" cy="11138535"/>
                <wp:effectExtent l="4445" t="0" r="14605" b="57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4035" y="149225"/>
                          <a:ext cx="0" cy="11138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95pt;margin-top:-80.05pt;height:877.05pt;width:0pt;z-index:252332032;mso-width-relative:page;mso-height-relative:page;" filled="f" stroked="t" coordsize="21600,21600" o:gfxdata="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7fYVjYAAAA&#10;DQEAAA8AAAAAAAAAAQAgAAAAIgAAAGRycy9kb3ducmV2LnhtbFBLAQIUABQAAAAIAIdO4kBfvOrd&#10;5AEAAJEDAAAOAAAAAAAAAAEAIAAAACcBAABkcnMvZTJvRG9jLnhtbFBLBQYAAAAABgAGAFkBAAB9&#10;BQAAAAA=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5540375</wp:posOffset>
                </wp:positionV>
                <wp:extent cx="1936750" cy="327660"/>
                <wp:effectExtent l="0" t="0" r="6350" b="1524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35pt;margin-top:436.25pt;height:25.8pt;width:152.5pt;z-index:251655168;v-text-anchor:middle;mso-width-relative:page;mso-height-relative:page;" fillcolor="#FFFFFF [3212]" filled="t" stroked="f" coordsize="21600,21600" o:gfxdata="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TTqXr2AAAAAwBAAAPAAAAAAAAAAEAIAAA&#10;ACIAAABkcnMvZG93bnJldi54bWxQSwECFAAUAAAACACHTuJAjqe+qUUCAABo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3202940</wp:posOffset>
                </wp:positionV>
                <wp:extent cx="1936750" cy="327660"/>
                <wp:effectExtent l="0" t="0" r="6350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55" y="4148455"/>
                          <a:ext cx="193675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35pt;margin-top:252.2pt;height:25.8pt;width:152.5pt;z-index:252329984;v-text-anchor:middle;mso-width-relative:page;mso-height-relative:page;" fillcolor="#FFFFFF [3212]" filled="t" stroked="f" coordsize="21600,21600" o:gfxdata="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f41FbXAAAADAEAAA8AAAAA&#10;AAAAAQAgAAAAIgAAAGRycy9kb3ducmV2LnhtbFBLAQIUABQAAAAIAIdO4kDfqRRrTgIAAHMEAAAO&#10;AAAAAAAAAAEAIAAAACY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7776210</wp:posOffset>
                </wp:positionV>
                <wp:extent cx="3766820" cy="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0"/>
                          <a:chOff x="6317" y="1600"/>
                          <a:chExt cx="5932" cy="0"/>
                        </a:xfrm>
                      </wpg:grpSpPr>
                      <wps:wsp>
                        <wps:cNvPr id="43" name="直接连接符 27"/>
                        <wps:cNvCnPr/>
                        <wps:spPr>
                          <a:xfrm>
                            <a:off x="6317" y="1600"/>
                            <a:ext cx="59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26"/>
                        <wps:cNvCnPr/>
                        <wps:spPr>
                          <a:xfrm>
                            <a:off x="6317" y="1600"/>
                            <a:ext cx="15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612.3pt;height:0pt;width:296.6pt;z-index:252328960;mso-width-relative:page;mso-height-relative:page;" coordorigin="6317,1600" coordsize="5932,0" o:gfxdata="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UAIa7aAAAADQEAAA8AAAAAAAAAAQAgAAAAIgAAAGRycy9kb3du&#10;cmV2LnhtbFBLAQIUABQAAAAIAIdO4kCWfq7UbwIAAJgGAAAOAAAAAAAAAAEAIAAAACkBAABkcnMv&#10;ZTJvRG9jLnhtbFBLBQYAAAAABgAGAFkBAAAKBgAAAAA=&#10;">
                <o:lock v:ext="edit" aspectratio="f"/>
                <v:line id="直接连接符 27" o:spid="_x0000_s1026" o:spt="20" style="position:absolute;left:6317;top:1600;height:0;width:5933;" filled="f" stroked="t" coordsize="21600,21600" o:gfxdata="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Nbv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317;top:1600;height:0;width:1567;" filled="f" stroked="t" coordsize="21600,21600" o:gfxdata="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18tq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3997325</wp:posOffset>
                </wp:positionV>
                <wp:extent cx="3766820" cy="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0"/>
                          <a:chOff x="6317" y="1600"/>
                          <a:chExt cx="5932" cy="0"/>
                        </a:xfrm>
                      </wpg:grpSpPr>
                      <wps:wsp>
                        <wps:cNvPr id="39" name="直接连接符 27"/>
                        <wps:cNvCnPr/>
                        <wps:spPr>
                          <a:xfrm>
                            <a:off x="6317" y="1600"/>
                            <a:ext cx="59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26"/>
                        <wps:cNvCnPr/>
                        <wps:spPr>
                          <a:xfrm>
                            <a:off x="6317" y="1600"/>
                            <a:ext cx="15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314.75pt;height:0pt;width:296.6pt;z-index:251993088;mso-width-relative:page;mso-height-relative:page;" coordorigin="6317,1600" coordsize="5932,0" o:gfxdata="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No/O2QAAAAsBAAAPAAAAAAAAAAEAIAAAACIAAABkcnMv&#10;ZG93bnJldi54bWxQSwECFAAUAAAACACHTuJADKJVanQCAACYBgAADgAAAAAAAAABACAAAAAoAQAA&#10;ZHJzL2Uyb0RvYy54bWxQSwUGAAAAAAYABgBZAQAADgYAAAAA&#10;">
                <o:lock v:ext="edit" aspectratio="f"/>
                <v:line id="直接连接符 27" o:spid="_x0000_s1026" o:spt="20" style="position:absolute;left:6317;top:1600;height:0;width:5933;" filled="f" stroked="t" coordsize="21600,21600" o:gfxdata="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jKm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317;top:1600;height:0;width:1567;" filled="f" stroked="t" coordsize="21600,21600" o:gfxdata="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oGjy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1880235</wp:posOffset>
                </wp:positionV>
                <wp:extent cx="3766820" cy="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0"/>
                          <a:chOff x="6317" y="1600"/>
                          <a:chExt cx="5932" cy="0"/>
                        </a:xfrm>
                      </wpg:grpSpPr>
                      <wps:wsp>
                        <wps:cNvPr id="33" name="直接连接符 27"/>
                        <wps:cNvCnPr/>
                        <wps:spPr>
                          <a:xfrm>
                            <a:off x="6317" y="1600"/>
                            <a:ext cx="59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26"/>
                        <wps:cNvCnPr/>
                        <wps:spPr>
                          <a:xfrm>
                            <a:off x="6317" y="1600"/>
                            <a:ext cx="15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148.05pt;height:0pt;width:296.6pt;z-index:251825152;mso-width-relative:page;mso-height-relative:page;" coordorigin="6317,1600" coordsize="5932,0" o:gfxdata="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UKnozYAAAACwEAAA8AAAAAAAAAAQAgAAAAIgAAAGRycy9kb3ducmV2&#10;LnhtbFBLAQIUABQAAAAIAIdO4kBv+DbnbgIAAJgGAAAOAAAAAAAAAAEAIAAAACcBAABkcnMvZTJv&#10;RG9jLnhtbFBLBQYAAAAABgAGAFkBAAAHBgAAAAA=&#10;">
                <o:lock v:ext="edit" aspectratio="f"/>
                <v:line id="直接连接符 27" o:spid="_x0000_s1026" o:spt="20" style="position:absolute;left:6317;top:1600;height:0;width:5933;" filled="f" stroked="t" coordsize="21600,21600" o:gfxdata="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LHY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直接连接符 26" o:spid="_x0000_s1026" o:spt="20" style="position:absolute;left:6317;top:1600;height:0;width:1567;" filled="f" stroked="t" coordsize="21600,21600" o:gfxdata="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T4P7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-88265</wp:posOffset>
                </wp:positionV>
                <wp:extent cx="3766820" cy="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0"/>
                          <a:chOff x="6317" y="1600"/>
                          <a:chExt cx="5932" cy="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6317" y="1600"/>
                            <a:ext cx="59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6317" y="1600"/>
                            <a:ext cx="15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-6.95pt;height:0pt;width:296.6pt;z-index:251741184;mso-width-relative:page;mso-height-relative:page;" coordorigin="6317,1600" coordsize="5932,0" o:gfxdata="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IXxpnYAAAACwEAAA8AAAAAAAAAAQAgAAAAIgAAAGRycy9k&#10;b3ducmV2LnhtbFBLAQIUABQAAAAIAIdO4kApmJOudAIAAJgGAAAOAAAAAAAAAAEAIAAAACcBAABk&#10;cnMvZTJvRG9jLnhtbFBLBQYAAAAABgAGAFkBAAANBgAAAAA=&#10;">
                <o:lock v:ext="edit" aspectratio="f"/>
                <v:line id="_x0000_s1026" o:spid="_x0000_s1026" o:spt="20" style="position:absolute;left:6317;top:1600;height:0;width:5933;" filled="f" stroked="t" coordsize="21600,21600" o:gfxdata="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aY1dugAAANsA&#10;AAAPAAAAAAAAAAEAIAAAACIAAABkcnMvZG93bnJldi54bWxQSwECFAAUAAAACACHTuJAMy8FnjsA&#10;AAA5AAAAEAAAAAAAAAABACAAAAAJAQAAZHJzL3NoYXBleG1sLnhtbFBLBQYAAAAABgAGAFsBAACz&#10;AwAAAAA=&#10;">
                  <v:fill on="f" focussize="0,0"/>
                  <v:stroke color="#D9D9D9 [2732]" joinstyle="round"/>
                  <v:imagedata o:title=""/>
                  <o:lock v:ext="edit" aspectratio="f"/>
                </v:line>
                <v:line id="_x0000_s1026" o:spid="_x0000_s1026" o:spt="20" style="position:absolute;left:6317;top:1600;height:0;width:1567;" filled="f" stroked="t" coordsize="21600,21600" o:gfxdata="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lhUm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7433310</wp:posOffset>
                </wp:positionV>
                <wp:extent cx="4069715" cy="211963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0400" y="8347710"/>
                          <a:ext cx="4069715" cy="2119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607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79"/>
                              <w:gridCol w:w="429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607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职业技能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79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语言能力：      </w:t>
                                  </w:r>
                                </w:p>
                              </w:tc>
                              <w:tc>
                                <w:tcPr>
                                  <w:tcW w:w="429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英语六级证书，能熟练进行听、说、读、写。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1779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软件能力：      </w:t>
                                  </w:r>
                                </w:p>
                              </w:tc>
                              <w:tc>
                                <w:tcPr>
                                  <w:tcW w:w="429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计算机二级证书，能熟练操作windoes平台的各类应用软件。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79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团队能力：      </w:t>
                                  </w:r>
                                </w:p>
                              </w:tc>
                              <w:tc>
                                <w:tcPr>
                                  <w:tcW w:w="429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具有丰富团队与扩充经验和项目管理与协调经验，能够独当一面。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79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组织能力：     </w:t>
                                  </w:r>
                                </w:p>
                              </w:tc>
                              <w:tc>
                                <w:tcPr>
                                  <w:tcW w:w="4292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能够独自组织公司员工开展各类活动及会议，进行各类信息的采集、分析、整理。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pt;margin-top:585.3pt;height:166.9pt;width:320.45pt;z-index:251738112;mso-width-relative:page;mso-height-relative:page;" filled="f" stroked="f" coordsize="21600,21600" o:gfxdata="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k94PvdAAAADQEAAA8AAAAAAAAAAQAgAAAAIgAAAGRycy9kb3ducmV2Lnht&#10;bFBLAQIUABQAAAAIAIdO4kA85/VDLQIAACc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07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79"/>
                        <w:gridCol w:w="429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6071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79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语言能力：      </w:t>
                            </w:r>
                          </w:p>
                        </w:tc>
                        <w:tc>
                          <w:tcPr>
                            <w:tcW w:w="429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英语六级证书，能熟练进行听、说、读、写。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1779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软件能力：      </w:t>
                            </w:r>
                          </w:p>
                        </w:tc>
                        <w:tc>
                          <w:tcPr>
                            <w:tcW w:w="429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计算机二级证书，能熟练操作windoes平台的各类应用软件。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79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团队能力：      </w:t>
                            </w:r>
                          </w:p>
                        </w:tc>
                        <w:tc>
                          <w:tcPr>
                            <w:tcW w:w="429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具有丰富团队与扩充经验和项目管理与协调经验，能够独当一面。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79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组织能力：     </w:t>
                            </w:r>
                          </w:p>
                        </w:tc>
                        <w:tc>
                          <w:tcPr>
                            <w:tcW w:w="4292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能够独自组织公司员工开展各类活动及会议，进行各类信息的采集、分析、整理。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1536700</wp:posOffset>
                </wp:positionV>
                <wp:extent cx="2057400" cy="875030"/>
                <wp:effectExtent l="0" t="0" r="0" b="0"/>
                <wp:wrapNone/>
                <wp:docPr id="2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75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3108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0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108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520" w:lineRule="exact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FFFFF" w:themeColor="background1"/>
                                      <w:sz w:val="48"/>
                                      <w:szCs w:val="4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朱晓琳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3108" w:type="dxa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spacing w:line="240" w:lineRule="atLeast"/>
                                    <w:jc w:val="center"/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求职意向：市场推广助理类相关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line="240" w:lineRule="atLeast"/>
                              <w:jc w:val="center"/>
                              <w:rPr>
                                <w:rFonts w:hint="eastAsia" w:ascii="微软雅黑" w:hAnsi="微软雅黑" w:eastAsia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65.05pt;margin-top:121pt;height:68.9pt;width:162pt;z-index:251740160;mso-width-relative:page;mso-height-relative:page;" filled="f" stroked="f" coordsize="21600,21600" o:gfxdata="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yeLYvZAAAADAEAAA8AAAAAAAAAAQAgAAAAIgAA&#10;AGRycy9kb3ducmV2LnhtbFBLAQIUABQAAAAIAIdO4kBCeswVlQEAABgDAAAOAAAAAAAAAAEAIAAA&#10;ACg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3108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0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108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朱晓琳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3108" w:type="dxa"/>
                            <w:vAlign w:val="center"/>
                          </w:tcPr>
                          <w:p>
                            <w:pPr>
                              <w:widowControl w:val="0"/>
                              <w:spacing w:line="240" w:lineRule="atLeast"/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求职意向：市场推广助理类相关</w:t>
                            </w:r>
                          </w:p>
                        </w:tc>
                      </w:tr>
                    </w:tbl>
                    <w:p>
                      <w:pPr>
                        <w:spacing w:line="240" w:lineRule="atLeast"/>
                        <w:jc w:val="center"/>
                        <w:rPr>
                          <w:rFonts w:hint="eastAsia" w:ascii="微软雅黑" w:hAnsi="微软雅黑" w:eastAsia="微软雅黑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5467350</wp:posOffset>
                </wp:positionV>
                <wp:extent cx="2175510" cy="2083435"/>
                <wp:effectExtent l="0" t="0" r="0" b="0"/>
                <wp:wrapNone/>
                <wp:docPr id="23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2083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292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53"/>
                              <w:gridCol w:w="167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292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shd w:val="clear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 系 方 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5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手    机：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13000000000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5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邮    箱：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qiqi@qq.com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5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微    信：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jianqiqi123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25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Q      Q：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88888888888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4pt;margin-top:430.5pt;height:164.05pt;width:171.3pt;z-index:251735040;mso-width-relative:page;mso-height-relative:page;" fillcolor="#FFFFFF" filled="t" stroked="f" coordsize="21600,21600" o:gfxdata="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WqsBXaAAAADQEAAA8A&#10;AAAAAAAAAQAgAAAAIgAAAGRycy9kb3ducmV2LnhtbFBLAQIUABQAAAAIAIdO4kC0WgY83AEAAJQ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292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53"/>
                        <w:gridCol w:w="167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292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shd w:val="clear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 系 方 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125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67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125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手    机：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13000000000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125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邮    箱：</w:t>
                            </w:r>
                          </w:p>
                        </w:tc>
                        <w:tc>
                          <w:tcPr>
                            <w:tcW w:w="167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qiqi@qq.com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125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微    信：</w:t>
                            </w:r>
                          </w:p>
                        </w:tc>
                        <w:tc>
                          <w:tcPr>
                            <w:tcW w:w="167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jianqiqi123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atLeast"/>
                        </w:trPr>
                        <w:tc>
                          <w:tcPr>
                            <w:tcW w:w="125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Q      Q：</w:t>
                            </w:r>
                          </w:p>
                        </w:tc>
                        <w:tc>
                          <w:tcPr>
                            <w:tcW w:w="1673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88888888888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8002905</wp:posOffset>
                </wp:positionV>
                <wp:extent cx="1243965" cy="139763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1397635"/>
                          <a:chOff x="2889" y="13126"/>
                          <a:chExt cx="1959" cy="2201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2944" y="14907"/>
                            <a:ext cx="1905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ascii="黑体" w:hAnsi="黑体" w:eastAsia="黑体" w:cs="黑体"/>
                                  <w:color w:val="F2F2F2" w:themeColor="background1" w:themeShade="F2"/>
                                  <w:sz w:val="72"/>
                                  <w:szCs w:val="9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2F2F2" w:themeColor="background1" w:themeShade="F2"/>
                                  <w:sz w:val="22"/>
                                  <w:szCs w:val="24"/>
                                  <w:lang w:val="en-US" w:eastAsia="zh-CN"/>
                                </w:rPr>
                                <w:t>期待您的回复！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2889" y="13126"/>
                            <a:ext cx="1780" cy="178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tretch>
                              <a:fillRect r="-200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pt;margin-top:630.15pt;height:110.05pt;width:97.95pt;z-index:251732992;mso-width-relative:page;mso-height-relative:page;" coordorigin="2889,13126" coordsize="1959,2201" o:gfxdata="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">
                <o:lock v:ext="edit" aspectratio="f"/>
                <v:shape id="_x0000_s1026" o:spid="_x0000_s1026" o:spt="202" type="#_x0000_t202" style="position:absolute;left:2944;top:14907;height:420;width:190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ascii="黑体" w:hAnsi="黑体" w:eastAsia="黑体" w:cs="黑体"/>
                            <w:color w:val="F2F2F2" w:themeColor="background1" w:themeShade="F2"/>
                            <w:sz w:val="72"/>
                            <w:szCs w:val="9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2F2F2" w:themeColor="background1" w:themeShade="F2"/>
                            <w:sz w:val="22"/>
                            <w:szCs w:val="24"/>
                            <w:lang w:val="en-US" w:eastAsia="zh-CN"/>
                          </w:rPr>
                          <w:t>期待您的回复！</w:t>
                        </w:r>
                      </w:p>
                    </w:txbxContent>
                  </v:textbox>
                </v:shape>
                <v:rect id="_x0000_s1026" o:spid="_x0000_s1026" o:spt="1" style="position:absolute;left:2889;top:13126;height:1780;width:1780;v-text-anchor:middle;" filled="t" stroked="f" coordsize="21600,21600" o:gfxdata="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AKn2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4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-5285105</wp:posOffset>
                </wp:positionH>
                <wp:positionV relativeFrom="paragraph">
                  <wp:posOffset>3102610</wp:posOffset>
                </wp:positionV>
                <wp:extent cx="10856595" cy="2694940"/>
                <wp:effectExtent l="5080" t="5080" r="50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856595" cy="2694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1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416.15pt;margin-top:244.3pt;height:212.2pt;width:854.85pt;rotation:-5898240f;z-index:251654144;v-text-anchor:middle;mso-width-relative:page;mso-height-relative:page;" fillcolor="#595959 [2109]" filled="t" stroked="t" coordsize="21600,21600" o:gfxdata="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3wh4s2wAAAAwBAAAPAAAAAAAA&#10;AAEAIAAAACIAAABkcnMvZG93bnJldi54bWxQSwECFAAUAAAACACHTuJAuWVymIECAAAaBQAADgAA&#10;AAAAAAABACAAAAAqAQAAZHJzL2Uyb0RvYy54bWxQSwUGAAAAAAYABgBZAQAAHQYAAAAA&#10;">
                <v:fill on="t" focussize="0,0"/>
                <v:stroke weight="0.25pt" color="#404040 [2429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3100070</wp:posOffset>
                </wp:positionV>
                <wp:extent cx="2068195" cy="1991995"/>
                <wp:effectExtent l="0" t="0" r="0" b="0"/>
                <wp:wrapNone/>
                <wp:docPr id="2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1991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29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51"/>
                              <w:gridCol w:w="16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3" w:hRule="exact"/>
                              </w:trPr>
                              <w:tc>
                                <w:tcPr>
                                  <w:tcW w:w="293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shd w:val="clear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基 本 信 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8" w:hRule="exact"/>
                              </w:trPr>
                              <w:tc>
                                <w:tcPr>
                                  <w:tcW w:w="12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F2F2F2" w:themeColor="background1" w:themeShade="F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40" w:lineRule="auto"/>
                                    <w:ind w:left="0" w:leftChars="0" w:right="0" w:rightChars="0" w:firstLine="0" w:firstLineChars="0"/>
                                    <w:jc w:val="center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color w:val="F2F2F2" w:themeColor="background1" w:themeShade="F2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exact"/>
                              </w:trPr>
                              <w:tc>
                                <w:tcPr>
                                  <w:tcW w:w="1251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院    校：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南京财经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exact"/>
                              </w:trPr>
                              <w:tc>
                                <w:tcPr>
                                  <w:tcW w:w="1251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专    业：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市场营销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exact"/>
                              </w:trPr>
                              <w:tc>
                                <w:tcPr>
                                  <w:tcW w:w="1251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学    历：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大学本科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76" w:hRule="exact"/>
                              </w:trPr>
                              <w:tc>
                                <w:tcPr>
                                  <w:tcW w:w="1251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F2F2F2" w:themeColor="background1" w:themeShade="F2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江苏南京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3.9pt;margin-top:244.1pt;height:156.85pt;width:162.85pt;z-index:252331008;mso-width-relative:page;mso-height-relative:page;" fillcolor="#FFFFFF" filled="t" stroked="f" coordsize="21600,21600" o:gfxdata="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9GOL9oAAAAMAQAA&#10;DwAAAAAAAAABACAAAAAiAAAAZHJzL2Rvd25yZXYueG1sUEsBAhQAFAAAAAgAh07iQC/B71LeAQAA&#10;lAMAAA4AAAAAAAAAAQAgAAAAKQEAAGRycy9lMm9Eb2MueG1sUEsFBgAAAAAGAAYAWQEAAHkFAAAA&#10;AA=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29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51"/>
                        <w:gridCol w:w="16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3" w:hRule="exact"/>
                        </w:trPr>
                        <w:tc>
                          <w:tcPr>
                            <w:tcW w:w="293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shd w:val="clear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 本 信 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8" w:hRule="exact"/>
                        </w:trPr>
                        <w:tc>
                          <w:tcPr>
                            <w:tcW w:w="12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F2F2F2" w:themeColor="background1" w:themeShade="F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exact"/>
                        </w:trPr>
                        <w:tc>
                          <w:tcPr>
                            <w:tcW w:w="1251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院    校：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南京财经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exact"/>
                        </w:trPr>
                        <w:tc>
                          <w:tcPr>
                            <w:tcW w:w="1251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专    业：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市场营销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exact"/>
                        </w:trPr>
                        <w:tc>
                          <w:tcPr>
                            <w:tcW w:w="1251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学    历：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大学本科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76" w:hRule="exact"/>
                        </w:trPr>
                        <w:tc>
                          <w:tcPr>
                            <w:tcW w:w="1251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2F2F2" w:themeColor="background1" w:themeShade="F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江苏南京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-587375</wp:posOffset>
                </wp:positionH>
                <wp:positionV relativeFrom="paragraph">
                  <wp:posOffset>-458470</wp:posOffset>
                </wp:positionV>
                <wp:extent cx="1664970" cy="1664970"/>
                <wp:effectExtent l="4445" t="4445" r="6985" b="69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4970" cy="1664970"/>
                          <a:chOff x="2159" y="574"/>
                          <a:chExt cx="2622" cy="2622"/>
                        </a:xfrm>
                      </wpg:grpSpPr>
                      <wps:wsp>
                        <wps:cNvPr id="34" name="椭圆 17"/>
                        <wps:cNvSpPr/>
                        <wps:spPr>
                          <a:xfrm>
                            <a:off x="2159" y="574"/>
                            <a:ext cx="2622" cy="26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5" name="椭圆 17" descr="头像111"/>
                        <wps:cNvSpPr/>
                        <wps:spPr>
                          <a:xfrm>
                            <a:off x="2298" y="713"/>
                            <a:ext cx="2346" cy="2346"/>
                          </a:xfrm>
                          <a:prstGeom prst="ellipse">
                            <a:avLst/>
                          </a:prstGeom>
                          <a:blipFill rotWithShape="1">
                            <a:blip r:embed="rId5"/>
                            <a:stretch>
                              <a:fillRect r="-6071"/>
                            </a:stretch>
                          </a:blipFill>
                          <a:ln w="57150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1000" sy="101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25pt;margin-top:-36.1pt;height:131.1pt;width:131.1pt;z-index:251715584;mso-width-relative:page;mso-height-relative:page;" coordorigin="2159,574" coordsize="2622,2622" o:gfxdata="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">
                <o:lock v:ext="edit" aspectratio="f"/>
                <v:shape id="椭圆 17" o:spid="_x0000_s1026" o:spt="3" type="#_x0000_t3" style="position:absolute;left:2159;top:574;height:2622;width:2622;" fillcolor="#FFFFFF [3212]" filled="t" stroked="t" coordsize="21600,21600" o:gfxdata="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667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404040 [2429]" joinstyle="round"/>
                  <v:imagedata o:title=""/>
                  <o:lock v:ext="edit" aspectratio="f"/>
                </v:shape>
                <v:shape id="椭圆 17" o:spid="_x0000_s1026" o:spt="3" alt="头像111" type="#_x0000_t3" style="position:absolute;left:2298;top:713;height:2346;width:2346;" filled="t" stroked="f" coordsize="21600,21600" o:gfxdata="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KXvvQAA&#10;ANsAAAAPAAAAAAAAAAEAIAAAACIAAABkcnMvZG93bnJldi54bWxQSwECFAAUAAAACACHTuJAMy8F&#10;njsAAAA5AAAAEAAAAAAAAAABACAAAAAMAQAAZHJzL3NoYXBleG1sLnhtbFBLBQYAAAAABgAGAFsB&#10;AAC2AwAAAAA=&#10;">
                  <v:fill type="frame" on="t" o:title="5" focussize="0,0" recolor="t" rotate="t" r:id="rId5"/>
                  <v:stroke on="f" weight="4.5pt"/>
                  <v:imagedata o:title=""/>
                  <o:lock v:ext="edit" aspectratio="f"/>
                  <v:shadow on="t" type="perspective" color="#000000" opacity="26214f" offset="0pt,0pt" origin="0f,0f" matrix="66191f,0f,0f,66191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-434975</wp:posOffset>
                </wp:positionV>
                <wp:extent cx="4176395" cy="1692910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16929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7020" w:tblpY="2152"/>
                              <w:tblOverlap w:val="never"/>
                              <w:tblW w:w="6068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06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3" w:hRule="exact"/>
                              </w:trPr>
                              <w:tc>
                                <w:tcPr>
                                  <w:tcW w:w="6068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55D7E" w:themeColor="accent1" w:themeShade="80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6068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19"/>
                                      <w:szCs w:val="19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具开阔视野及全局观念;思维开放、理解、接受新事物能力较强;心态好，自信、自律性强;具有良好的语言沟通能力和有一定的文字功底。亲和力好，懂服从，重配合，具备良好的管理知识及技能技巧;具有较强的沟通协调能力、学习及适应能力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62.75pt;margin-top:-34.25pt;height:133.3pt;width:328.85pt;z-index:251659264;mso-width-relative:page;mso-height-relative:page;" fillcolor="#FFFFFF" filled="t" stroked="f" coordsize="21600,21600" o:gfxdata="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Zlsp7aAAAACwEAAA8A&#10;AAAAAAAAAQAgAAAAIgAAAGRycy9kb3ducmV2LnhtbFBLAQIUABQAAAAIAIdO4kCVQDtr3AEAAJMD&#10;AAAOAAAAAAAAAAEAIAAAACkBAABkcnMvZTJvRG9jLnhtbFBLBQYAAAAABgAGAFkBAAB3BQAAAAA=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7020" w:tblpY="2152"/>
                        <w:tblOverlap w:val="never"/>
                        <w:tblW w:w="6068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06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3" w:hRule="exact"/>
                        </w:trPr>
                        <w:tc>
                          <w:tcPr>
                            <w:tcW w:w="6068" w:type="dxa"/>
                            <w:tcBorders>
                              <w:top w:val="nil"/>
                              <w:bottom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55D7E" w:themeColor="accent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3" w:hRule="atLeast"/>
                        </w:trPr>
                        <w:tc>
                          <w:tcPr>
                            <w:tcW w:w="6068" w:type="dxa"/>
                            <w:tcBorders>
                              <w:top w:val="nil"/>
                              <w:bottom w:val="nil"/>
                            </w:tcBorders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19"/>
                                <w:szCs w:val="19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具开阔视野及全局观念;思维开放、理解、接受新事物能力较强;心态好，自信、自律性强;具有良好的语言沟通能力和有一定的文字功底。亲和力好，懂服从，重配合，具备良好的管理知识及技能技巧;具有较强的沟通协调能力、学习及适应能力。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33333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1546225</wp:posOffset>
                </wp:positionV>
                <wp:extent cx="3963670" cy="18211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7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607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63"/>
                              <w:gridCol w:w="430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96" w:hRule="atLeast"/>
                              </w:trPr>
                              <w:tc>
                                <w:tcPr>
                                  <w:tcW w:w="607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市场营销学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355D7E" w:themeColor="accent1" w:themeShade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南京财经学院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2006-2010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管理学、市场营销学、经济学、统计学、基本会计、广电学、公共关系学、财务管理、市场营销、国际市场营销、企业销售策划、商业心理学、经济数学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75pt;margin-top:121.75pt;height:143.4pt;width:312.1pt;z-index:251734016;mso-width-relative:page;mso-height-relative:page;" filled="f" stroked="f" coordsize="21600,21600" o:gfxdata="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Xxgwd0AAAALAQAADwAAAAAAAAABACAAAAAiAAAAZHJzL2Rvd25yZXYueG1sUEsBAhQAFAAA&#10;AAgAh07iQGQIElojAgAAG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07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63"/>
                        <w:gridCol w:w="430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96" w:hRule="atLeast"/>
                        </w:trPr>
                        <w:tc>
                          <w:tcPr>
                            <w:tcW w:w="6071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市场营销学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55D7E" w:themeColor="accent1" w:themeShade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南京财经学院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2006-2010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管理学、市场营销学、经济学、统计学、基本会计、广电学、公共关系学、财务管理、市场营销、国际市场营销、企业销售策划、商业心理学、经济数学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3665220</wp:posOffset>
                </wp:positionV>
                <wp:extent cx="3963670" cy="343090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70" cy="343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607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63"/>
                              <w:gridCol w:w="430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607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60" w:lineRule="exact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sz w:val="36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市场拓展专员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南京七七电子设备有限公司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2015-至今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负责公司和相关部门的对外联络。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负责宣传企业精神，创建企业文化。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负责南京周边地区的市场组织、开发、策划等工作。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6071" w:type="dxa"/>
                                  <w:gridSpan w:val="2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黑体" w:hAnsi="黑体" w:eastAsia="黑体" w:cs="黑体"/>
                                      <w:color w:val="404040" w:themeColor="text1" w:themeTint="BF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行政主管助理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南京七七生物科技有限公司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763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2012-2015</w:t>
                                  </w:r>
                                </w:p>
                              </w:tc>
                              <w:tc>
                                <w:tcPr>
                                  <w:tcW w:w="4308" w:type="dxa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负责员工出入厂手续的办理，全场人员档案的建立与管制。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负责工作员工的月度绩效考核及工资的制定及薪资的发放。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40" w:lineRule="exact"/>
                                    <w:ind w:left="0" w:leftChars="0" w:right="0" w:rightChars="0" w:firstLine="0" w:firstLineChars="0"/>
                                    <w:jc w:val="both"/>
                                    <w:textAlignment w:val="auto"/>
                                    <w:outlineLvl w:val="9"/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404040" w:themeColor="text1" w:themeTint="BF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 w:val="0"/>
                                      <w:bCs w:val="0"/>
                                      <w:color w:val="808080" w:themeColor="text1" w:themeTint="80"/>
                                      <w:kern w:val="2"/>
                                      <w:sz w:val="21"/>
                                      <w:szCs w:val="21"/>
                                      <w:lang w:val="en-US" w:eastAsia="zh-CN" w:bidi="ar-SA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负责办公室的文秘、信息、机要和保密工作。做好文档收集、整理工作。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75pt;margin-top:288.6pt;height:270.15pt;width:312.1pt;z-index:251728896;mso-width-relative:page;mso-height-relative:page;" filled="f" stroked="f" coordsize="21600,21600" o:gfxdata="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RMu0TdAAAADAEAAA8AAAAAAAAAAQAgAAAAIgAAAGRycy9kb3ducmV2LnhtbFBLAQIUABQAAAAI&#10;AIdO4kB8KG8g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607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63"/>
                        <w:gridCol w:w="430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6" w:hRule="atLeast"/>
                        </w:trPr>
                        <w:tc>
                          <w:tcPr>
                            <w:tcW w:w="6071" w:type="dxa"/>
                            <w:gridSpan w:val="2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7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市场拓展专员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南京七七电子设备有限公司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2015-至今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负责公司和相关部门的对外联络。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负责宣传企业精神，创建企业文化。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负责南京周边地区的市场组织、开发、策划等工作。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6071" w:type="dxa"/>
                            <w:gridSpan w:val="2"/>
                            <w:vAlign w:val="top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2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行政主管助理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南京七七生物科技有限公司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763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2012-2015</w:t>
                            </w:r>
                          </w:p>
                        </w:tc>
                        <w:tc>
                          <w:tcPr>
                            <w:tcW w:w="4308" w:type="dxa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负责员工出入厂手续的办理，全场人员档案的建立与管制。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负责工作员工的月度绩效考核及工资的制定及薪资的发放。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负责办公室的文秘、信息、机要和保密工作。做好文档收集、整理工作。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51F36"/>
    <w:rsid w:val="08A14309"/>
    <w:rsid w:val="09460EBE"/>
    <w:rsid w:val="0EFD1C24"/>
    <w:rsid w:val="12553923"/>
    <w:rsid w:val="14E51AE4"/>
    <w:rsid w:val="15D66C23"/>
    <w:rsid w:val="16A57D44"/>
    <w:rsid w:val="1AD81A1B"/>
    <w:rsid w:val="1C735D92"/>
    <w:rsid w:val="1E4D4545"/>
    <w:rsid w:val="1EF511D2"/>
    <w:rsid w:val="1F405F59"/>
    <w:rsid w:val="20C00AF7"/>
    <w:rsid w:val="21120551"/>
    <w:rsid w:val="21C73A05"/>
    <w:rsid w:val="26607319"/>
    <w:rsid w:val="2877791B"/>
    <w:rsid w:val="29C027DC"/>
    <w:rsid w:val="30AD2146"/>
    <w:rsid w:val="3996298A"/>
    <w:rsid w:val="3B0E0EF1"/>
    <w:rsid w:val="3FAE71AC"/>
    <w:rsid w:val="432635E2"/>
    <w:rsid w:val="480F5247"/>
    <w:rsid w:val="48EA4CCA"/>
    <w:rsid w:val="4C0E0AE1"/>
    <w:rsid w:val="4D8A4053"/>
    <w:rsid w:val="4E667957"/>
    <w:rsid w:val="4ED918D9"/>
    <w:rsid w:val="5108413B"/>
    <w:rsid w:val="567852EC"/>
    <w:rsid w:val="5C7709F2"/>
    <w:rsid w:val="62804DC7"/>
    <w:rsid w:val="661C6C53"/>
    <w:rsid w:val="67166706"/>
    <w:rsid w:val="67EE3D0F"/>
    <w:rsid w:val="6A43080D"/>
    <w:rsid w:val="6E26416F"/>
    <w:rsid w:val="756E19CE"/>
    <w:rsid w:val="77A02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2015-05-27T08:43:00Z</dcterms:created>
  <dc:creator>徐威方</dc:creator>
  <cp:lastModifiedBy>一颗萤火虫</cp:lastModifiedBy>
  <dcterms:modified xsi:type="dcterms:W3CDTF">2018-11-26T02:43:57Z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  <property fmtid="{D5CDD505-2E9C-101B-9397-08002B2CF9AE}" pid="3" name="KSORubyTemplateID" linkTarget="0">
    <vt:lpwstr>4</vt:lpwstr>
  </property>
</Properties>
</file>