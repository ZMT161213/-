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-892810</wp:posOffset>
            </wp:positionV>
            <wp:extent cx="7566660" cy="10686415"/>
            <wp:effectExtent l="0" t="0" r="15240" b="635"/>
            <wp:wrapNone/>
            <wp:docPr id="4" name="图片 4" descr="文档29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档29_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05132134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-895350</wp:posOffset>
                </wp:positionV>
                <wp:extent cx="3453130" cy="405130"/>
                <wp:effectExtent l="0" t="0" r="13970" b="1397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130" cy="405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6BA8E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6BA8E7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6BA8E7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PERSONAL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6BA8E7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6BA8E7"/>
                                <w:sz w:val="28"/>
                                <w:szCs w:val="28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 xml:space="preserve">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25pt;margin-top:-70.5pt;height:31.9pt;width:271.9pt;z-index:-1243645952;mso-width-relative:page;mso-height-relative:page;" fillcolor="#FFFFFF [3212]" filled="t" stroked="f" coordsize="21600,21600" o:gfxdata="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tte5q1wAAAAwBAAAPAAAAAAAAAAEAIAAAACIAAABkcnMvZG93bnJldi54bWxQ&#10;SwECFAAUAAAACACHTuJAL0P0JjECAABDBAAADgAAAAAAAAABACAAAAAm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6BA8E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6BA8E7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6BA8E7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  <w:t>PERSONAL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6BA8E7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6BA8E7"/>
                          <w:sz w:val="28"/>
                          <w:szCs w:val="28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  <w:t xml:space="preserve">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891011584" behindDoc="0" locked="0" layoutInCell="1" allowOverlap="1">
                <wp:simplePos x="0" y="0"/>
                <wp:positionH relativeFrom="column">
                  <wp:posOffset>5433695</wp:posOffset>
                </wp:positionH>
                <wp:positionV relativeFrom="paragraph">
                  <wp:posOffset>1182370</wp:posOffset>
                </wp:positionV>
                <wp:extent cx="261620" cy="261620"/>
                <wp:effectExtent l="9525" t="9525" r="14605" b="1460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" cy="261620"/>
                          <a:chOff x="8085" y="2389"/>
                          <a:chExt cx="412" cy="412"/>
                        </a:xfrm>
                      </wpg:grpSpPr>
                      <wps:wsp>
                        <wps:cNvPr id="58" name="椭圆 58"/>
                        <wps:cNvSpPr/>
                        <wps:spPr>
                          <a:xfrm>
                            <a:off x="8085" y="2389"/>
                            <a:ext cx="412" cy="41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1" name="五角星"/>
                        <wps:cNvSpPr/>
                        <wps:spPr>
                          <a:xfrm>
                            <a:off x="8132" y="2412"/>
                            <a:ext cx="317" cy="317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7.85pt;margin-top:93.1pt;height:20.6pt;width:20.6pt;z-index:1891011584;mso-width-relative:page;mso-height-relative:page;" coordorigin="8085,2389" coordsize="412,412" o:gfxdata="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Bhcg7fbAAAACwEAAA8AAAAAAAAAAQAgAAAA&#10;IgAAAGRycy9kb3ducmV2LnhtbFBLAQIUABQAAAAIAIdO4kAO6+6yswIAANIGAAAOAAAAAAAAAAEA&#10;IAAAACoBAABkcnMvZTJvRG9jLnhtbFBLBQYAAAAABgAGAFkBAABPBgAAAAA=&#10;">
                <o:lock v:ext="edit" aspectratio="f"/>
                <v:shape id="_x0000_s1026" o:spid="_x0000_s1026" o:spt="3" type="#_x0000_t3" style="position:absolute;left:8085;top:2389;height:412;width:412;v-text-anchor:middle;" fillcolor="#FFC000" filled="t" stroked="t" coordsize="21600,21600" o:gfxdata="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WKV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五角星" o:spid="_x0000_s1026" style="position:absolute;left:8132;top:2412;height:317;width:317;v-text-anchor:middle;" fillcolor="#FFFFFF [3212]" filled="t" stroked="f" coordsize="317,317" o:gfxdata="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KHoevQAA&#10;ANwAAAAPAAAAAAAAAAEAIAAAACIAAABkcnMvZG93bnJldi54bWxQSwECFAAUAAAACACHTuJAMy8F&#10;njsAAAA5AAAAEAAAAAAAAAABACAAAAAMAQAAZHJzL3NoYXBleG1sLnhtbFBLBQYAAAAABgAGAFsB&#10;AAC2AwAAAAA=&#10;" path="m0,121l121,121,158,0,195,121,316,121,219,195,256,316,158,242,60,316,97,195xe">
                  <v:path o:connectlocs="158,0;0,121;60,316;256,316;316,121" o:connectangles="247,164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4131040256" behindDoc="0" locked="0" layoutInCell="1" allowOverlap="1">
            <wp:simplePos x="0" y="0"/>
            <wp:positionH relativeFrom="column">
              <wp:posOffset>4249420</wp:posOffset>
            </wp:positionH>
            <wp:positionV relativeFrom="paragraph">
              <wp:posOffset>-84455</wp:posOffset>
            </wp:positionV>
            <wp:extent cx="1614170" cy="1614170"/>
            <wp:effectExtent l="12700" t="12700" r="30480" b="30480"/>
            <wp:wrapNone/>
            <wp:docPr id="33" name="图片 33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2"/>
                    <pic:cNvPicPr>
                      <a:picLocks noChangeAspect="1"/>
                    </pic:cNvPicPr>
                  </pic:nvPicPr>
                  <pic:blipFill>
                    <a:blip r:embed="rId5"/>
                    <a:srcRect t="6654" b="13296"/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1614170"/>
                    </a:xfrm>
                    <a:prstGeom prst="ellipse">
                      <a:avLst/>
                    </a:prstGeom>
                    <a:ln w="12700" cmpd="sng">
                      <a:solidFill>
                        <a:srgbClr val="333F5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76102656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-85725</wp:posOffset>
                </wp:positionV>
                <wp:extent cx="1103630" cy="336550"/>
                <wp:effectExtent l="0" t="0" r="127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336550"/>
                        </a:xfrm>
                        <a:prstGeom prst="rect">
                          <a:avLst/>
                        </a:prstGeom>
                        <a:solidFill>
                          <a:srgbClr val="6BA7E6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9pt;margin-top:-6.75pt;height:26.5pt;width:86.9pt;z-index:2076102656;mso-width-relative:page;mso-height-relative:page;" fillcolor="#6BA7E6" filled="t" stroked="f" coordsize="21600,21600" o:gfxdata="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flJ/t2wAAAAkBAAAPAAAAAAAAAAEAIAAAACIAAABkcnMvZG93bnJl&#10;di54bWxQSwECFAAUAAAACACHTuJAYixg/jMCAABBBAAADgAAAAAAAAABACAAAAAq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76100608" behindDoc="0" locked="0" layoutInCell="1" allowOverlap="1">
                <wp:simplePos x="0" y="0"/>
                <wp:positionH relativeFrom="column">
                  <wp:posOffset>-957580</wp:posOffset>
                </wp:positionH>
                <wp:positionV relativeFrom="paragraph">
                  <wp:posOffset>-104775</wp:posOffset>
                </wp:positionV>
                <wp:extent cx="1945640" cy="407035"/>
                <wp:effectExtent l="0" t="0" r="16510" b="12065"/>
                <wp:wrapNone/>
                <wp:docPr id="1" name="五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840" y="911860"/>
                          <a:ext cx="1945640" cy="407035"/>
                        </a:xfrm>
                        <a:prstGeom prst="homePlate">
                          <a:avLst/>
                        </a:prstGeom>
                        <a:solidFill>
                          <a:srgbClr val="6BA7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75.4pt;margin-top:-8.25pt;height:32.05pt;width:153.2pt;z-index:2076100608;v-text-anchor:middle;mso-width-relative:page;mso-height-relative:page;" fillcolor="#6BA7E6" filled="t" stroked="f" coordsize="21600,21600" o:gfxdata="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9ltVvYAAAACwEAAA8AAAAAAAAAAQAgAAAAIgAAAGRycy9kb3ducmV2LnhtbFBLAQIU&#10;ABQAAAAIAIdO4kAGGmEGZQIAAI8EAAAOAAAAAAAAAAEAIAAAACcBAABkcnMvZTJvRG9jLnhtbFBL&#10;BQYAAAAABgAGAFkBAAD+BQAAAAA=&#10;" adj="1934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9010944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7089775</wp:posOffset>
                </wp:positionV>
                <wp:extent cx="6858635" cy="1292225"/>
                <wp:effectExtent l="0" t="0" r="18415" b="31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635" cy="1292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1.扎实掌握了Objective-C/C基础,熟练Singleton  Factory  Block 类目等设计模式。；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2.两年以上iOS平台开发经验，熟悉iOS框架和各种特性；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3.熟悉多线程开发，熟悉网络编程,熟悉MacOS、XML、TCP/IP和HTTP协议；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4.熟练使用Xcode和Instruments进行调试、测试；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完整开发过一个以上iOS应用的经验；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2pt;margin-top:558.25pt;height:101.75pt;width:540.05pt;z-index:909010944;mso-width-relative:page;mso-height-relative:page;" fillcolor="#FFFFFF [3212]" filled="t" stroked="f" coordsize="21600,21600" o:gfxdata="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bNAqzWAAAADgEAAA8AAAAAAAAAAQAgAAAAIgAAAGRycy9kb3ducmV2Lnht&#10;bFBLAQIUABQAAAAIAIdO4kDsDJQwNAIAAEQ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1.扎实掌握了Objective-C/C基础,熟练Singleton  Factory  Block 类目等设计模式。；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2.两年以上iOS平台开发经验，熟悉iOS框架和各种特性；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3.熟悉多线程开发，熟悉网络编程,熟悉MacOS、XML、TCP/IP和HTTP协议；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4.熟练使用Xcode和Instruments进行调试、测试；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完整开发过一个以上iOS应用的经验；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9015040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8787130</wp:posOffset>
                </wp:positionV>
                <wp:extent cx="6835140" cy="905510"/>
                <wp:effectExtent l="0" t="0" r="3810" b="889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905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乐观开朗的我能很快速的融入工作环境中，我是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一个具有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良好的逻辑思维能力和团队合作能力，有快速分析和解决问题的能力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，在日常的工作中能跟小伙伴们积极沟通提高工作效率，沟通算是我的强项，遇到问题能及时解决是我的特长！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5pt;margin-top:691.9pt;height:71.3pt;width:538.2pt;z-index:909015040;mso-width-relative:page;mso-height-relative:page;" fillcolor="#FFFFFF [3212]" filled="t" stroked="f" coordsize="21600,21600" o:gfxdata="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/kvUfYAAAADgEAAA8AAAAAAAAAAQAgAAAAIgAAAGRycy9kb3ducmV2&#10;LnhtbFBLAQIUABQAAAAIAIdO4kDP44NJNQIAAEMEAAAOAAAAAAAAAAEAIAAAACc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乐观开朗的我能很快速的融入工作环境中，我是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一个具有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良好的逻辑思维能力和团队合作能力，有快速分析和解决问题的能力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，在日常的工作中能跟小伙伴们积极沟通提高工作效率，沟通算是我的强项，遇到问题能及时解决是我的特长！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69899520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2250440</wp:posOffset>
                </wp:positionV>
                <wp:extent cx="6890385" cy="786130"/>
                <wp:effectExtent l="0" t="0" r="5715" b="139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0385" cy="786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2011-201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福州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理工大学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主修课程: 计算机组成原理，c语言程序设计，面向对象程序设计，Java程序设计，数据库原理与应用等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15pt;margin-top:177.2pt;height:61.9pt;width:542.55pt;z-index:-325067776;mso-width-relative:page;mso-height-relative:page;" fillcolor="#FFFFFF [3212]" filled="t" stroked="f" coordsize="21600,21600" o:gfxdata="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K8RR9kAAAAMAQAADwAAAAAAAAABACAAAAAiAAAAZHJzL2Rvd25y&#10;ZXYueG1sUEsBAhQAFAAAAAgAh07iQNGtsf02AgAAQwQAAA4AAAAAAAAAAQAgAAAAKA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2011-201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福州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理工大学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主修课程: 计算机组成原理，c语言程序设计，面向对象程序设计，Java程序设计，数据库原理与应用等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3588224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3518535</wp:posOffset>
                </wp:positionV>
                <wp:extent cx="7063105" cy="3070225"/>
                <wp:effectExtent l="0" t="0" r="4445" b="158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3105" cy="3070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7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真图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影音技术有限公司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负责软件设计规范,开发基于iOS的应用程序。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负责基本框架的搭建,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负责界面的优化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bookmarkStart w:id="0" w:name="OLE_LINK2"/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盈众空间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有限公司</w:t>
                            </w:r>
                            <w:bookmarkEnd w:id="0"/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根据项目需求，进行应用软件程序设计及开发工作,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参与讨论软件模块功能、操作流程及界面布局等客户端设计,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程序维护，解决技术故障和消除系统中的缺陷。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-2016.1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bookmarkStart w:id="1" w:name="OLE_LINK3"/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宜加科技有限公司</w:t>
                            </w:r>
                            <w:bookmarkEnd w:id="1"/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负责iOS平台客户端软件的需求分析和设计实现,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根据产品需求完成架构和模块设计、编码、测试工作,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按时提交高质量的代码，完成开发任务。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65pt;margin-top:277.05pt;height:241.75pt;width:556.15pt;z-index:-1861379072;mso-width-relative:page;mso-height-relative:page;" fillcolor="#FFFFFF [3212]" filled="t" stroked="f" coordsize="21600,21600" o:gfxdata="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IJVxiNgAAAAOAQAADwAAAAAAAAABACAAAAAiAAAAZHJzL2Rvd25yZXYu&#10;eG1sUEsBAhQAFAAAAAgAh07iQIOkjMk0AgAARAQAAA4AAAAAAAAAAQAgAAAAJ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7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真图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影音技术有限公司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负责软件设计规范,开发基于iOS的应用程序。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负责基本框架的搭建,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负责界面的优化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bookmarkStart w:id="0" w:name="OLE_LINK2"/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盈众空间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有限公司</w:t>
                      </w:r>
                      <w:bookmarkEnd w:id="0"/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根据项目需求，进行应用软件程序设计及开发工作,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参与讨论软件模块功能、操作流程及界面布局等客户端设计,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程序维护，解决技术故障和消除系统中的缺陷。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-2016.1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bookmarkStart w:id="1" w:name="OLE_LINK3"/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宜加科技有限公司</w:t>
                      </w:r>
                      <w:bookmarkEnd w:id="1"/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负责iOS平台客户端软件的需求分析和设计实现,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根据产品需求完成架构和模块设计、编码、测试工作,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按时提交高质量的代码，完成开发任务。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76101632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362585</wp:posOffset>
                </wp:positionV>
                <wp:extent cx="4632325" cy="1278255"/>
                <wp:effectExtent l="0" t="0" r="15875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325" cy="1278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姓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陈自然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电   话：1870012345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年    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1997.11.1            邮   箱：Email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厦门市               微   信：we chat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求职意向：ios开发工程师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微   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SinaWeiBo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8pt;margin-top:28.55pt;height:100.65pt;width:364.75pt;z-index:2076101632;mso-width-relative:page;mso-height-relative:page;" fillcolor="#FFFFFF [3212]" filled="t" stroked="f" coordsize="21600,21600" o:gfxdata="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FmMcPXAAAACwEAAA8AAAAAAAAAAQAgAAAAIgAAAGRycy9kb3ducmV2&#10;LnhtbFBLAQIUABQAAAAIAIdO4kAMJJH+NgIAAEIEAAAOAAAAAAAAAAEAIAAAACY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姓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陈自然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电   话：1870012345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年    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1997.11.1            邮   箱：Email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厦门市               微   信：we chat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求职意向：ios开发工程师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微   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SinaWeiBo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3586176" behindDoc="0" locked="0" layoutInCell="1" allowOverlap="1">
                <wp:simplePos x="0" y="0"/>
                <wp:positionH relativeFrom="column">
                  <wp:posOffset>-1218565</wp:posOffset>
                </wp:positionH>
                <wp:positionV relativeFrom="paragraph">
                  <wp:posOffset>-1002030</wp:posOffset>
                </wp:positionV>
                <wp:extent cx="7686040" cy="10847705"/>
                <wp:effectExtent l="0" t="0" r="1016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0" y="18415"/>
                          <a:ext cx="7686040" cy="10847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95pt;margin-top:-78.9pt;height:854.15pt;width:605.2pt;z-index:-1861381120;v-text-anchor:middle;mso-width-relative:page;mso-height-relative:page;" fillcolor="#FFFFFF [3212]" filled="t" stroked="f" coordsize="21600,21600" o:gfxdata="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k&#10;lRvn3AAAAA8BAAAPAAAAAAAAAAEAIAAAACIAAABkcnMvZG93bnJldi54bWxQSwECFAAUAAAACACH&#10;TuJAydMHklkCAACHBAAADgAAAAAAAAABACAAAAArAQAAZHJzL2Uyb0RvYy54bWxQSwUGAAAAAAYA&#10;BgBZAQAA9gUAAAAA&#10;">
                <v:fill on="t" focussize="0,0"/>
                <v:stroke on="f" weight="3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69898496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6595110</wp:posOffset>
                </wp:positionV>
                <wp:extent cx="915670" cy="373380"/>
                <wp:effectExtent l="0" t="0" r="17780" b="76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373380"/>
                        </a:xfrm>
                        <a:prstGeom prst="rect">
                          <a:avLst/>
                        </a:prstGeom>
                        <a:solidFill>
                          <a:srgbClr val="6BA7E6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85pt;margin-top:519.3pt;height:29.4pt;width:72.1pt;z-index:-325068800;mso-width-relative:page;mso-height-relative:page;" fillcolor="#6BA7E6" filled="t" stroked="f" coordsize="21600,21600" o:gfxdata="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ovNxg3AAAAAwBAAAPAAAAAAAAAAEAIAAAACIAAABkcnMv&#10;ZG93bnJldi54bWxQSwECFAAUAAAACACHTuJANag9rTgCAABCBAAADgAAAAAAAAABACAAAAAr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7681408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1734185</wp:posOffset>
                </wp:positionV>
                <wp:extent cx="1262380" cy="354330"/>
                <wp:effectExtent l="0" t="0" r="13970" b="762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354330"/>
                        </a:xfrm>
                        <a:prstGeom prst="rect">
                          <a:avLst/>
                        </a:prstGeom>
                        <a:solidFill>
                          <a:srgbClr val="6BA7E6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育背景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9pt;margin-top:136.55pt;height:27.9pt;width:99.4pt;z-index:-1237285888;mso-width-relative:page;mso-height-relative:page;" fillcolor="#6BA7E6" filled="t" stroked="f" coordsize="21600,21600" o:gfxdata="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fxz03bAAAACwEAAA8AAAAAAAAAAQAgAAAAIgAAAGRycy9k&#10;b3ducmV2LnhtbFBLAQIUABQAAAAIAIdO4kDqQSEROAIAAEMEAAAOAAAAAAAAAAEAIAAAACo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育背景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21372160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3055620</wp:posOffset>
                </wp:positionV>
                <wp:extent cx="915670" cy="373380"/>
                <wp:effectExtent l="0" t="0" r="17780" b="762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373380"/>
                        </a:xfrm>
                        <a:prstGeom prst="rect">
                          <a:avLst/>
                        </a:prstGeom>
                        <a:solidFill>
                          <a:srgbClr val="6BA7E6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5pt;margin-top:240.6pt;height:29.4pt;width:72.1pt;z-index:1521372160;mso-width-relative:page;mso-height-relative:page;" fillcolor="#6BA7E6" filled="t" stroked="f" coordsize="21600,21600" o:gfxdata="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ClRmDbAAAACgEAAA8AAAAAAAAAAQAgAAAAIgAAAGRycy9k&#10;b3ducmV2LnhtbFBLAQIUABQAAAAIAIdO4kAtCUFvOAIAAEIEAAAOAAAAAAAAAAEAIAAAACo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9014016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8255000</wp:posOffset>
                </wp:positionV>
                <wp:extent cx="915670" cy="373380"/>
                <wp:effectExtent l="0" t="0" r="1778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373380"/>
                        </a:xfrm>
                        <a:prstGeom prst="rect">
                          <a:avLst/>
                        </a:prstGeom>
                        <a:solidFill>
                          <a:srgbClr val="6BA7E6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4pt;margin-top:650pt;height:29.4pt;width:72.1pt;z-index:909014016;mso-width-relative:page;mso-height-relative:page;" fillcolor="#6BA7E6" filled="t" stroked="f" coordsize="21600,21600" o:gfxdata="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78PVHbAAAADAEAAA8AAAAAAAAAAQAgAAAAIgAAAGRycy9k&#10;b3ducmV2LnhtbFBLAQIUABQAAAAIAIdO4kBud1iXOAIAAEIEAAAOAAAAAAAAAAEAIAAAACo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9012992" behindDoc="0" locked="0" layoutInCell="1" allowOverlap="1">
                <wp:simplePos x="0" y="0"/>
                <wp:positionH relativeFrom="column">
                  <wp:posOffset>-950595</wp:posOffset>
                </wp:positionH>
                <wp:positionV relativeFrom="paragraph">
                  <wp:posOffset>8683625</wp:posOffset>
                </wp:positionV>
                <wp:extent cx="134620" cy="238125"/>
                <wp:effectExtent l="0" t="0" r="17780" b="9525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620" cy="238125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74.85pt;margin-top:683.75pt;height:18.75pt;width:10.6pt;z-index:909012992;v-text-anchor:middle;mso-width-relative:page;mso-height-relative:page;" fillcolor="#000000 [3213]" filled="t" stroked="f" coordsize="21600,21600" o:gfxdata="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wXt8HdAAAADwEAAA8AAAAAAAAAAQAgAAAAIgAAAGRycy9kb3ducmV2&#10;LnhtbFBLAQIUABQAAAAIAIdO4kDxMDRGaQIAAKEEAAAOAAAAAAAAAAEAIAAAACw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9011968" behindDoc="0" locked="0" layoutInCell="1" allowOverlap="1">
                <wp:simplePos x="0" y="0"/>
                <wp:positionH relativeFrom="column">
                  <wp:posOffset>-961390</wp:posOffset>
                </wp:positionH>
                <wp:positionV relativeFrom="paragraph">
                  <wp:posOffset>8232140</wp:posOffset>
                </wp:positionV>
                <wp:extent cx="1972945" cy="452755"/>
                <wp:effectExtent l="0" t="0" r="8255" b="4445"/>
                <wp:wrapNone/>
                <wp:docPr id="21" name="五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945" cy="452755"/>
                        </a:xfrm>
                        <a:prstGeom prst="homePlate">
                          <a:avLst/>
                        </a:prstGeom>
                        <a:solidFill>
                          <a:srgbClr val="6BA7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75.7pt;margin-top:648.2pt;height:35.65pt;width:155.35pt;z-index:909011968;v-text-anchor:middle;mso-width-relative:page;mso-height-relative:page;" fillcolor="#6BA7E6" filled="t" stroked="f" coordsize="21600,21600" o:gfxdata="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mMzAPaAAAADgEAAA8AAAAAAAAAAQAgAAAAIgAAAGRycy9kb3ducmV2LnhtbFBLAQIUABQAAAAI&#10;AIdO4kBVC4qcXQIAAIcEAAAOAAAAAAAAAAEAIAAAACkBAABkcnMvZTJvRG9jLnhtbFBLBQYAAAAA&#10;BgAGAFkBAAD4BQAAAAA=&#10;" adj="1912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7680384" behindDoc="0" locked="0" layoutInCell="1" allowOverlap="1">
                <wp:simplePos x="0" y="0"/>
                <wp:positionH relativeFrom="column">
                  <wp:posOffset>-945515</wp:posOffset>
                </wp:positionH>
                <wp:positionV relativeFrom="paragraph">
                  <wp:posOffset>2148840</wp:posOffset>
                </wp:positionV>
                <wp:extent cx="134620" cy="238125"/>
                <wp:effectExtent l="0" t="0" r="17780" b="9525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620" cy="238125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74.45pt;margin-top:169.2pt;height:18.75pt;width:10.6pt;z-index:-1237286912;v-text-anchor:middle;mso-width-relative:page;mso-height-relative:page;" fillcolor="#000000 [3213]" filled="t" stroked="f" coordsize="21600,21600" o:gfxdata="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8vbXXdAAAADQEAAA8AAAAAAAAAAQAgAAAAIgAAAGRycy9kb3ducmV2&#10;LnhtbFBLAQIUABQAAAAIAIdO4kBR1jtXaQIAAJ8EAAAOAAAAAAAAAAEAIAAAACw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7679360" behindDoc="0" locked="0" layoutInCell="1" allowOverlap="1">
                <wp:simplePos x="0" y="0"/>
                <wp:positionH relativeFrom="column">
                  <wp:posOffset>-956310</wp:posOffset>
                </wp:positionH>
                <wp:positionV relativeFrom="paragraph">
                  <wp:posOffset>1697355</wp:posOffset>
                </wp:positionV>
                <wp:extent cx="1972945" cy="452755"/>
                <wp:effectExtent l="0" t="0" r="8255" b="4445"/>
                <wp:wrapNone/>
                <wp:docPr id="8" name="五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945" cy="452755"/>
                        </a:xfrm>
                        <a:prstGeom prst="homePlate">
                          <a:avLst/>
                        </a:prstGeom>
                        <a:solidFill>
                          <a:srgbClr val="6BA7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75.3pt;margin-top:133.65pt;height:35.65pt;width:155.35pt;z-index:-1237287936;v-text-anchor:middle;mso-width-relative:page;mso-height-relative:page;" fillcolor="#6BA7E6" filled="t" stroked="f" coordsize="21600,21600" o:gfxdata="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q&#10;ZYyI2QAAAAwBAAAPAAAAAAAAAAEAIAAAACIAAABkcnMvZG93bnJldi54bWxQSwECFAAUAAAACACH&#10;TuJArtwSTFwCAACFBAAADgAAAAAAAAABACAAAAAoAQAAZHJzL2Uyb0RvYy54bWxQSwUGAAAAAAYA&#10;BgBZAQAA9gUAAAAA&#10;" adj="1912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300355</wp:posOffset>
                </wp:positionV>
                <wp:extent cx="134620" cy="238125"/>
                <wp:effectExtent l="0" t="0" r="17780" b="9525"/>
                <wp:wrapNone/>
                <wp:docPr id="6" name="直角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620" cy="238125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74.55pt;margin-top:23.65pt;height:18.75pt;width:10.6pt;z-index:251664384;v-text-anchor:middle;mso-width-relative:page;mso-height-relative:page;" fillcolor="#000000 [3213]" filled="t" stroked="f" coordsize="21600,21600" o:gfxdata="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MOmf92wAAAAsBAAAPAAAAAAAAAAEAIAAAACIAAABkcnMvZG93bnJldi54&#10;bWxQSwECFAAUAAAACACHTuJA9+PfW2kCAACfBAAADgAAAAAAAAABACAAAAAq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3587200" behindDoc="0" locked="0" layoutInCell="1" allowOverlap="1">
                <wp:simplePos x="0" y="0"/>
                <wp:positionH relativeFrom="column">
                  <wp:posOffset>-808990</wp:posOffset>
                </wp:positionH>
                <wp:positionV relativeFrom="paragraph">
                  <wp:posOffset>-399415</wp:posOffset>
                </wp:positionV>
                <wp:extent cx="0" cy="10205720"/>
                <wp:effectExtent l="13970" t="0" r="24130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460" y="653415"/>
                          <a:ext cx="0" cy="10205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6BA7E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3.7pt;margin-top:-31.45pt;height:803.6pt;width:0pt;z-index:-1861380096;mso-width-relative:page;mso-height-relative:page;" filled="f" stroked="t" coordsize="21600,21600" o:gfxdata="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bQ+PtsAAAAOAQAA&#10;DwAAAAAAAAABACAAAAAiAAAAZHJzL2Rvd25yZXYueG1sUEsBAhQAFAAAAAgAh07iQFoa29vdAQAA&#10;bwMAAA4AAAAAAAAAAQAgAAAAKgEAAGRycy9lMm9Eb2MueG1sUEsFBgAAAAAGAAYAWQEAAHkFAAAA&#10;AA==&#10;">
                <v:fill on="f" focussize="0,0"/>
                <v:stroke weight="2.25pt" color="#6BA7E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3589248" behindDoc="0" locked="0" layoutInCell="1" allowOverlap="1">
                <wp:simplePos x="0" y="0"/>
                <wp:positionH relativeFrom="column">
                  <wp:posOffset>-955675</wp:posOffset>
                </wp:positionH>
                <wp:positionV relativeFrom="paragraph">
                  <wp:posOffset>6557010</wp:posOffset>
                </wp:positionV>
                <wp:extent cx="1972945" cy="452755"/>
                <wp:effectExtent l="0" t="0" r="8255" b="4445"/>
                <wp:wrapNone/>
                <wp:docPr id="15" name="五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945" cy="452755"/>
                        </a:xfrm>
                        <a:prstGeom prst="homePlate">
                          <a:avLst/>
                        </a:prstGeom>
                        <a:solidFill>
                          <a:srgbClr val="6BA7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75.25pt;margin-top:516.3pt;height:35.65pt;width:155.35pt;z-index:-1861378048;v-text-anchor:middle;mso-width-relative:page;mso-height-relative:page;" fillcolor="#6BA7E6" filled="t" stroked="f" coordsize="21600,21600" o:gfxdata="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jIBEtkAAAAOAQAADwAAAAAAAAABACAAAAAiAAAAZHJzL2Rvd25yZXYueG1sUEsBAhQAFAAAAAgA&#10;h07iQJ22vJtdAgAAhwQAAA4AAAAAAAAAAQAgAAAAKAEAAGRycy9lMm9Eb2MueG1sUEsFBgAAAAAG&#10;AAYAWQEAAPcFAAAAAA==&#10;" adj="1912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359027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7008495</wp:posOffset>
                </wp:positionV>
                <wp:extent cx="134620" cy="238125"/>
                <wp:effectExtent l="0" t="0" r="17780" b="9525"/>
                <wp:wrapNone/>
                <wp:docPr id="14" name="直角三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620" cy="238125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74.4pt;margin-top:551.85pt;height:18.75pt;width:10.6pt;z-index:-1861377024;v-text-anchor:middle;mso-width-relative:page;mso-height-relative:page;" fillcolor="#000000 [3213]" filled="t" stroked="f" coordsize="21600,21600" o:gfxdata="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1INfNwAAAAPAQAADwAAAAAAAAABACAAAAAiAAAAZHJzL2Rvd25yZXYu&#10;eG1sUEsBAhQAFAAAAAgAh07iQJ2V+ElpAgAAoQQAAA4AAAAAAAAAAQAgAAAAK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-938530</wp:posOffset>
                </wp:positionH>
                <wp:positionV relativeFrom="paragraph">
                  <wp:posOffset>3467735</wp:posOffset>
                </wp:positionV>
                <wp:extent cx="134620" cy="238125"/>
                <wp:effectExtent l="0" t="0" r="17780" b="9525"/>
                <wp:wrapNone/>
                <wp:docPr id="10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620" cy="238125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73.9pt;margin-top:273.05pt;height:18.75pt;width:10.6pt;z-index:251660288;v-text-anchor:middle;mso-width-relative:page;mso-height-relative:page;" fillcolor="#000000 [3213]" filled="t" stroked="f" coordsize="21600,21600" o:gfxdata="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Eym5V3AAAAA0BAAAPAAAAAAAAAAEAIAAAACIAAABkcnMvZG93bnJldi54&#10;bWxQSwECFAAUAAAACACHTuJAgxE74GgCAAChBAAADgAAAAAAAAABACAAAAAr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69900544" behindDoc="0" locked="0" layoutInCell="1" allowOverlap="1">
                <wp:simplePos x="0" y="0"/>
                <wp:positionH relativeFrom="column">
                  <wp:posOffset>-949325</wp:posOffset>
                </wp:positionH>
                <wp:positionV relativeFrom="paragraph">
                  <wp:posOffset>3016250</wp:posOffset>
                </wp:positionV>
                <wp:extent cx="1972945" cy="452755"/>
                <wp:effectExtent l="0" t="0" r="8255" b="4445"/>
                <wp:wrapNone/>
                <wp:docPr id="11" name="五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945" cy="452755"/>
                        </a:xfrm>
                        <a:prstGeom prst="homePlate">
                          <a:avLst/>
                        </a:prstGeom>
                        <a:solidFill>
                          <a:srgbClr val="6BA7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74.75pt;margin-top:237.5pt;height:35.65pt;width:155.35pt;z-index:-325066752;v-text-anchor:middle;mso-width-relative:page;mso-height-relative:page;" fillcolor="#6BA7E6" filled="t" stroked="f" coordsize="21600,21600" o:gfxdata="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WFXh92gAAAAwBAAAPAAAAAAAAAAEAIAAAACIAAABkcnMvZG93bnJldi54bWxQSwECFAAUAAAA&#10;CACHTuJADzn04l4CAACHBAAADgAAAAAAAAABACAAAAApAQAAZHJzL2Uyb0RvYy54bWxQSwUGAAAA&#10;AAYABgBZAQAA+QUAAAAA&#10;" adj="1912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-1285240</wp:posOffset>
                </wp:positionH>
                <wp:positionV relativeFrom="paragraph">
                  <wp:posOffset>-528955</wp:posOffset>
                </wp:positionV>
                <wp:extent cx="7856855" cy="172720"/>
                <wp:effectExtent l="0" t="0" r="10795" b="1778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0" y="560705"/>
                          <a:ext cx="7856855" cy="172720"/>
                        </a:xfrm>
                        <a:prstGeom prst="rect">
                          <a:avLst/>
                        </a:prstGeom>
                        <a:solidFill>
                          <a:srgbClr val="6BA7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1.2pt;margin-top:-41.65pt;height:13.6pt;width:618.65pt;z-index:251662336;v-text-anchor:middle;mso-width-relative:page;mso-height-relative:page;" fillcolor="#6BA7E6" filled="t" stroked="f" coordsize="21600,21600" o:gfxdata="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Sdoj9sAAAANAQAADwAAAAAAAAABACAAAAAiAAAAZHJzL2Rvd25yZXYueG1sUEsBAhQAFAAA&#10;AAgAh07iQEjJ8zZeAgAAiAQAAA4AAAAAAAAAAQAgAAAAKg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713156096" behindDoc="0" locked="0" layoutInCell="1" allowOverlap="1">
                <wp:simplePos x="0" y="0"/>
                <wp:positionH relativeFrom="column">
                  <wp:posOffset>-958215</wp:posOffset>
                </wp:positionH>
                <wp:positionV relativeFrom="paragraph">
                  <wp:posOffset>-779780</wp:posOffset>
                </wp:positionV>
                <wp:extent cx="7209155" cy="10399395"/>
                <wp:effectExtent l="6350" t="6350" r="23495" b="1460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155" cy="103993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7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45pt;margin-top:-61.4pt;height:818.85pt;width:567.65pt;z-index:-581811200;v-text-anchor:middle;mso-width-relative:page;mso-height-relative:page;" fillcolor="#FFFFFF [3212]" filled="t" stroked="t" coordsize="21600,21600" o:gfxdata="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1q+l2NwAAAAOAQAADwAAAAAAAAABACAAAAAiAAAAZHJzL2Rv&#10;d25yZXYueG1sUEsBAhQAFAAAAAgAh07iQIcVrVdvAgAA7QQAAA4AAAAAAAAAAQAgAAAAKwEAAGRy&#10;cy9lMm9Eb2MueG1sUEsFBgAAAAAGAAYAWQEAAAwGAAAAAA==&#10;">
                <v:fill on="t" opacity="63569f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13158144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640080</wp:posOffset>
                </wp:positionV>
                <wp:extent cx="261620" cy="261620"/>
                <wp:effectExtent l="9525" t="9525" r="14605" b="1460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" cy="261620"/>
                          <a:chOff x="8085" y="2389"/>
                          <a:chExt cx="412" cy="412"/>
                        </a:xfrm>
                      </wpg:grpSpPr>
                      <wps:wsp>
                        <wps:cNvPr id="26" name="椭圆 58"/>
                        <wps:cNvSpPr/>
                        <wps:spPr>
                          <a:xfrm>
                            <a:off x="8085" y="2389"/>
                            <a:ext cx="412" cy="412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6" name="五角星"/>
                        <wps:cNvSpPr/>
                        <wps:spPr>
                          <a:xfrm>
                            <a:off x="8132" y="2412"/>
                            <a:ext cx="317" cy="317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0pt;margin-top:50.4pt;height:20.6pt;width:20.6pt;z-index:-581809152;mso-width-relative:page;mso-height-relative:page;" coordorigin="8085,2389" coordsize="412,412" o:gfxdata="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vOd5gdkAAAALAQAADwAAAAAAAAABACAAAAAiAAAAZHJz&#10;L2Rvd25yZXYueG1sUEsBAhQAFAAAAAgAh07iQOmj2oauAgAA0QYAAA4AAAAAAAAAAQAgAAAAKAEA&#10;AGRycy9lMm9Eb2MueG1sUEsFBgAAAAAGAAYAWQEAAEgGAAAAAA==&#10;">
                <o:lock v:ext="edit" aspectratio="f"/>
                <v:shape id="椭圆 58" o:spid="_x0000_s1026" o:spt="3" type="#_x0000_t3" style="position:absolute;left:8085;top:2389;height:412;width:412;v-text-anchor:middle;" fillcolor="#FFC000" filled="t" stroked="t" coordsize="21600,21600" o:gfxdata="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Da8O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FFFFFF" miterlimit="8" joinstyle="miter"/>
                  <v:imagedata o:title=""/>
                  <o:lock v:ext="edit" aspectratio="f"/>
                </v:shape>
                <v:shape id="五角星" o:spid="_x0000_s1026" style="position:absolute;left:8132;top:2412;height:317;width:317;v-text-anchor:middle;" fillcolor="#FFFFFF [3212]" filled="t" stroked="f" coordsize="317,317" o:gfxdata="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aObFvQAA&#10;ANsAAAAPAAAAAAAAAAEAIAAAACIAAABkcnMvZG93bnJldi54bWxQSwECFAAUAAAACACHTuJAMy8F&#10;njsAAAA5AAAAEAAAAAAAAAABACAAAAAMAQAAZHJzL3NoYXBleG1sLnhtbFBLBQYAAAAABgAGAFsB&#10;AAC2AwAAAAA=&#10;" path="m0,121l121,121,158,0,195,121,316,121,219,195,256,316,158,242,60,316,97,195xe">
                  <v:path o:connectlocs="158,0;0,121;60,316;256,316;316,121" o:connectangles="247,164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3713157120" behindDoc="0" locked="0" layoutInCell="1" allowOverlap="1">
            <wp:simplePos x="0" y="0"/>
            <wp:positionH relativeFrom="column">
              <wp:posOffset>2042160</wp:posOffset>
            </wp:positionH>
            <wp:positionV relativeFrom="paragraph">
              <wp:posOffset>-456565</wp:posOffset>
            </wp:positionV>
            <wp:extent cx="1357630" cy="1357630"/>
            <wp:effectExtent l="12700" t="12700" r="20320" b="20320"/>
            <wp:wrapNone/>
            <wp:docPr id="47" name="图片 47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22"/>
                    <pic:cNvPicPr>
                      <a:picLocks noChangeAspect="1"/>
                    </pic:cNvPicPr>
                  </pic:nvPicPr>
                  <pic:blipFill>
                    <a:blip r:embed="rId5"/>
                    <a:srcRect t="6654" b="13296"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1357630"/>
                    </a:xfrm>
                    <a:prstGeom prst="ellipse">
                      <a:avLst/>
                    </a:prstGeom>
                    <a:ln w="12700" cmpd="sng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159168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993140</wp:posOffset>
                </wp:positionV>
                <wp:extent cx="6791325" cy="857377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857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尊敬的领导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right="0" w:rightChars="0" w:firstLine="48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您好：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48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首先感谢您在百忙之中垂询我的自荐信，为一位满腔热情的大学生开启一扇希望之门，给我一个迈向成功的机会。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48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工商企业管理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级的一名学生，在大学3年里，我已经学会了一定的专业知识。在计算机方面，我已考取全国计算机二级证书，能熟练使用Photo Shop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Dreamworld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软件。 同时，我利用课余时间广泛地涉猎了大量书籍，不但充实了自己，也培养了自己多方面的技能。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48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从事大型互联网站策划经验6年，具有丰富网站前后台流程与页面策划经验。熟悉Photo Shop，Dreamworld,VISIO流程图制作软件，熟悉SEO,具有很强学习能力、策划与组织能力、良好的沟通的能力与团队精神、良好的写作与沟通能力、细致认真的工作态度、善于在高压环境中处理好本职工作。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我有着青年人的热情和赤诚，有着兢兢业业的工作态度和集体合作精神，真心希望贵公司能给我一个机会，我愿与贵公司同甘共苦，共创未来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长风破浪会有时，直挂云帆济沧海”，在机遇与挑战并存的新世纪，我有信心凭自己的能力为贵公司的事业添一份力量，希望贵公司可以成为那个可以实现自我价值的大舞台，也希望为我自己赢得一片天空。过去并不代表未来，勤奋才是真实的内涵，在求学之路中养成积极乐观，进取的品质和满腔的热情，使我有信心能很快胜任自己的本职工作，并且在实际中不断学习，不断完善自己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48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坚信真诚+勤奋可以创造奇迹。千里马因伯乐而驰骋，我需要您的赏识和认可，如果您能给我一个机会，我会更加严格要求自己，以全新的面貌迎接辉煌的明天。随信附上我的个人求职简历，再次感谢您在百忙之中一阅，并衷心祝愿贵单位蓬勃发展，蒸蒸日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静候您的佳音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！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敬礼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陈自然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日期：2018.11.9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85pt;margin-top:78.2pt;height:675.1pt;width:534.75pt;z-index:-581808128;mso-width-relative:page;mso-height-relative:page;" filled="f" stroked="f" coordsize="21600,21600" o:gfxdata="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UV657dAAAADQEAAA8AAAAAAAAAAQAgAAAAIgAAAGRycy9kb3ducmV2LnhtbFBLAQIUABQAAAAI&#10;AIdO4kD8TYCl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尊敬的领导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right="0" w:rightChars="0" w:firstLine="48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您好：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48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首先感谢您在百忙之中垂询我的自荐信，为一位满腔热情的大学生开启一扇希望之门，给我一个迈向成功的机会。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48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工商企业管理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级的一名学生，在大学3年里，我已经学会了一定的专业知识。在计算机方面，我已考取全国计算机二级证书，能熟练使用Photo Shop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Dreamworld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等专业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软件。 同时，我利用课余时间广泛地涉猎了大量书籍，不但充实了自己，也培养了自己多方面的技能。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48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从事大型互联网站策划经验6年，具有丰富网站前后台流程与页面策划经验。熟悉Photo Shop，Dreamworld,VISIO流程图制作软件，熟悉SEO,具有很强学习能力、策划与组织能力、良好的沟通的能力与团队精神、良好的写作与沟通能力、细致认真的工作态度、善于在高压环境中处理好本职工作。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我有着青年人的热情和赤诚，有着兢兢业业的工作态度和集体合作精神，真心希望贵公司能给我一个机会，我愿与贵公司同甘共苦，共创未来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长风破浪会有时，直挂云帆济沧海”，在机遇与挑战并存的新世纪，我有信心凭自己的能力为贵公司的事业添一份力量，希望贵公司可以成为那个可以实现自我价值的大舞台，也希望为我自己赢得一片天空。过去并不代表未来，勤奋才是真实的内涵，在求学之路中养成积极乐观，进取的品质和满腔的热情，使我有信心能很快胜任自己的本职工作，并且在实际中不断学习，不断完善自己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48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坚信真诚+勤奋可以创造奇迹。千里马因伯乐而驰骋，我需要您的赏识和认可，如果您能给我一个机会，我会更加严格要求自己，以全新的面貌迎接辉煌的明天。随信附上我的个人求职简历，再次感谢您在百忙之中一阅，并衷心祝愿贵单位蓬勃发展，蒸蒸日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静候您的佳音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！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此致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敬礼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陈自然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日期：2018.11.9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433585152" behindDoc="0" locked="0" layoutInCell="1" allowOverlap="1">
            <wp:simplePos x="0" y="0"/>
            <wp:positionH relativeFrom="column">
              <wp:posOffset>-1158875</wp:posOffset>
            </wp:positionH>
            <wp:positionV relativeFrom="paragraph">
              <wp:posOffset>-953770</wp:posOffset>
            </wp:positionV>
            <wp:extent cx="7617460" cy="10790555"/>
            <wp:effectExtent l="0" t="0" r="2540" b="10795"/>
            <wp:wrapNone/>
            <wp:docPr id="27" name="图片 27" descr="hh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ha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17460" cy="1079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ADA83A"/>
    <w:multiLevelType w:val="singleLevel"/>
    <w:tmpl w:val="EAADA83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96DB8"/>
    <w:rsid w:val="15F906C3"/>
    <w:rsid w:val="3B785A12"/>
    <w:rsid w:val="47D96DB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-m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2018-11-09T02:11:00Z</dcterms:created>
  <dc:creator>小、太阳</dc:creator>
  <cp:lastModifiedBy>小、太阳</cp:lastModifiedBy>
  <dcterms:modified xsi:type="dcterms:W3CDTF">2018-11-09T02:45:02Z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KSORubyTemplateID" linkTarget="0">
    <vt:lpwstr>4</vt:lpwstr>
  </property>
</Properties>
</file>